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0A" w:rsidRDefault="004B1D35">
      <w:pPr>
        <w:pStyle w:val="Title"/>
      </w:pPr>
      <w:r>
        <w:t>‍</w:t>
      </w:r>
      <w:sdt>
        <w:sdtPr>
          <w:alias w:val="Your Name"/>
          <w:tag w:val=""/>
          <w:id w:val="1246310863"/>
          <w:placeholder>
            <w:docPart w:val="0F6EE286C19C4C2DBEA580A24DB6E2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66F4A">
            <w:t>Erickendy Jean Pierre</w:t>
          </w:r>
        </w:sdtContent>
      </w:sdt>
    </w:p>
    <w:p w:rsidR="004A390A" w:rsidRDefault="00E51878">
      <w:sdt>
        <w:sdtPr>
          <w:alias w:val="Address"/>
          <w:tag w:val=""/>
          <w:id w:val="-593780209"/>
          <w:placeholder>
            <w:docPart w:val="A9FE3420A770405B8E6D405D0E59D33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66F4A">
            <w:t>73 Livingston pl, Bridgeport, CT</w:t>
          </w:r>
        </w:sdtContent>
      </w:sdt>
      <w:r w:rsidR="004B1D35">
        <w:t> |</w:t>
      </w:r>
      <w:r w:rsidR="00C46D70">
        <w:t>(H</w:t>
      </w:r>
      <w:r w:rsidR="00690231">
        <w:t>ome)203-296-2361(Cell)</w:t>
      </w:r>
      <w:r w:rsidR="004B1D35">
        <w:t> </w:t>
      </w:r>
      <w:sdt>
        <w:sdtPr>
          <w:alias w:val="Telephone"/>
          <w:tag w:val=""/>
          <w:id w:val="-1416317146"/>
          <w:placeholder>
            <w:docPart w:val="F5E0DFDA9E1846C0A750C4717D5AF3D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B1A08">
            <w:t>203-4</w:t>
          </w:r>
          <w:r w:rsidR="00C66F4A">
            <w:t>2</w:t>
          </w:r>
          <w:r w:rsidR="005B1A08">
            <w:t>8</w:t>
          </w:r>
          <w:r w:rsidR="00C66F4A">
            <w:t>-7937</w:t>
          </w:r>
        </w:sdtContent>
      </w:sdt>
      <w:r w:rsidR="004B1D35">
        <w:t> | </w:t>
      </w:r>
      <w:sdt>
        <w:sdtPr>
          <w:alias w:val="Email"/>
          <w:tag w:val=""/>
          <w:id w:val="-391963670"/>
          <w:placeholder>
            <w:docPart w:val="71EDAC64BE014E93BF7D571091DF0F1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27622">
            <w:t>erickendy18@gmail.com</w:t>
          </w:r>
        </w:sdtContent>
      </w:sdt>
    </w:p>
    <w:p w:rsidR="004A390A" w:rsidRDefault="004B1D35">
      <w:pPr>
        <w:pStyle w:val="SectionHeading"/>
        <w:spacing w:before="720"/>
      </w:pPr>
      <w:r>
        <w:t>Objective</w:t>
      </w:r>
    </w:p>
    <w:p w:rsidR="004A390A" w:rsidRPr="00353E69" w:rsidRDefault="00C27622" w:rsidP="00602D48">
      <w:pPr>
        <w:pStyle w:val="ListBullet"/>
        <w:numPr>
          <w:ilvl w:val="0"/>
          <w:numId w:val="19"/>
        </w:numPr>
        <w:rPr>
          <w:sz w:val="22"/>
          <w:szCs w:val="22"/>
        </w:rPr>
      </w:pPr>
      <w:r w:rsidRPr="00353E69">
        <w:rPr>
          <w:rFonts w:cs="Arial"/>
          <w:sz w:val="22"/>
          <w:szCs w:val="22"/>
          <w:lang w:val="en"/>
        </w:rPr>
        <w:t>To work in a computer related comp</w:t>
      </w:r>
      <w:r w:rsidR="00680155">
        <w:rPr>
          <w:rFonts w:cs="Arial"/>
          <w:sz w:val="22"/>
          <w:szCs w:val="22"/>
          <w:lang w:val="en"/>
        </w:rPr>
        <w:t>any, so I can gain the skills a</w:t>
      </w:r>
      <w:r w:rsidRPr="00353E69">
        <w:rPr>
          <w:rFonts w:cs="Arial"/>
          <w:sz w:val="22"/>
          <w:szCs w:val="22"/>
          <w:lang w:val="en"/>
        </w:rPr>
        <w:t xml:space="preserve"> </w:t>
      </w:r>
      <w:r w:rsidR="00E57D95" w:rsidRPr="00353E69">
        <w:rPr>
          <w:rFonts w:cs="Arial"/>
          <w:sz w:val="22"/>
          <w:szCs w:val="22"/>
          <w:lang w:val="en"/>
        </w:rPr>
        <w:t>computer specialist</w:t>
      </w:r>
      <w:r w:rsidRPr="00353E69">
        <w:rPr>
          <w:rFonts w:cs="Arial"/>
          <w:sz w:val="22"/>
          <w:szCs w:val="22"/>
          <w:lang w:val="en"/>
        </w:rPr>
        <w:t xml:space="preserve"> needs to succeed at their profession.</w:t>
      </w:r>
    </w:p>
    <w:p w:rsidR="004A390A" w:rsidRDefault="004B1D35">
      <w:pPr>
        <w:pStyle w:val="SectionHeading"/>
      </w:pPr>
      <w:r>
        <w:t>Education</w:t>
      </w:r>
    </w:p>
    <w:p w:rsidR="004A390A" w:rsidRPr="003A7CA6" w:rsidRDefault="00E57D95">
      <w:pPr>
        <w:pStyle w:val="Subsection"/>
        <w:spacing w:before="100"/>
        <w:rPr>
          <w:b w:val="0"/>
          <w:sz w:val="22"/>
          <w:szCs w:val="22"/>
        </w:rPr>
      </w:pPr>
      <w:r w:rsidRPr="003A7CA6">
        <w:rPr>
          <w:b w:val="0"/>
          <w:sz w:val="22"/>
          <w:szCs w:val="22"/>
        </w:rPr>
        <w:t>Sophmore </w:t>
      </w:r>
      <w:r w:rsidR="004B1D35" w:rsidRPr="003A7CA6">
        <w:rPr>
          <w:b w:val="0"/>
          <w:sz w:val="22"/>
          <w:szCs w:val="22"/>
        </w:rPr>
        <w:t>| </w:t>
      </w:r>
      <w:r w:rsidRPr="003A7CA6">
        <w:rPr>
          <w:b w:val="0"/>
          <w:sz w:val="22"/>
          <w:szCs w:val="22"/>
        </w:rPr>
        <w:t>UNiversity of Connecticut</w:t>
      </w:r>
    </w:p>
    <w:p w:rsidR="004A390A" w:rsidRDefault="004B1D35" w:rsidP="008A60B2">
      <w:pPr>
        <w:pStyle w:val="ListBullet"/>
        <w:numPr>
          <w:ilvl w:val="0"/>
          <w:numId w:val="8"/>
        </w:numPr>
        <w:rPr>
          <w:sz w:val="22"/>
          <w:szCs w:val="22"/>
        </w:rPr>
      </w:pPr>
      <w:r w:rsidRPr="00353E69">
        <w:rPr>
          <w:sz w:val="22"/>
          <w:szCs w:val="22"/>
        </w:rPr>
        <w:t xml:space="preserve">Major: </w:t>
      </w:r>
      <w:r w:rsidR="00E42D6B">
        <w:rPr>
          <w:sz w:val="22"/>
          <w:szCs w:val="22"/>
        </w:rPr>
        <w:t>Digital Media and Design</w:t>
      </w:r>
    </w:p>
    <w:p w:rsidR="00E42D6B" w:rsidRPr="00353E69" w:rsidRDefault="00E42D6B" w:rsidP="008A60B2">
      <w:pPr>
        <w:pStyle w:val="ListBulle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Concentration: Game Design</w:t>
      </w:r>
    </w:p>
    <w:p w:rsidR="002B64B8" w:rsidRPr="00353E69" w:rsidRDefault="002B64B8" w:rsidP="008A60B2">
      <w:pPr>
        <w:pStyle w:val="ListBullet"/>
        <w:numPr>
          <w:ilvl w:val="0"/>
          <w:numId w:val="8"/>
        </w:numPr>
        <w:rPr>
          <w:sz w:val="22"/>
          <w:szCs w:val="22"/>
        </w:rPr>
      </w:pPr>
      <w:r w:rsidRPr="00353E69">
        <w:rPr>
          <w:sz w:val="22"/>
          <w:szCs w:val="22"/>
        </w:rPr>
        <w:t>Student Government Association Senator</w:t>
      </w:r>
    </w:p>
    <w:p w:rsidR="004A390A" w:rsidRDefault="004A390A" w:rsidP="002B64B8">
      <w:pPr>
        <w:pStyle w:val="ListBullet"/>
      </w:pPr>
    </w:p>
    <w:p w:rsidR="00E42D6B" w:rsidRDefault="004B1D35" w:rsidP="00737A38">
      <w:pPr>
        <w:pStyle w:val="SectionHeading"/>
        <w:rPr>
          <w:sz w:val="22"/>
          <w:szCs w:val="22"/>
        </w:rPr>
      </w:pPr>
      <w:r w:rsidRPr="00EF677E">
        <w:t>Experience</w:t>
      </w:r>
      <w:r w:rsidR="00E42D6B" w:rsidRPr="00E42D6B">
        <w:rPr>
          <w:sz w:val="22"/>
          <w:szCs w:val="22"/>
        </w:rPr>
        <w:t xml:space="preserve"> </w:t>
      </w:r>
    </w:p>
    <w:p w:rsidR="00E42D6B" w:rsidRDefault="00E42D6B" w:rsidP="00E42D6B">
      <w:pPr>
        <w:pStyle w:val="Subsection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|Uconn Library|JAnuary 2015-Present</w:t>
      </w:r>
    </w:p>
    <w:p w:rsidR="00E42D6B" w:rsidRPr="006F199C" w:rsidRDefault="00E42D6B" w:rsidP="00E42D6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F199C">
        <w:rPr>
          <w:sz w:val="22"/>
          <w:szCs w:val="22"/>
        </w:rPr>
        <w:t>Starts up computer lab in the morning</w:t>
      </w:r>
    </w:p>
    <w:p w:rsidR="00E42D6B" w:rsidRDefault="00E42D6B" w:rsidP="00E42D6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F199C">
        <w:rPr>
          <w:sz w:val="22"/>
          <w:szCs w:val="22"/>
        </w:rPr>
        <w:t>Replace printer paper/ink</w:t>
      </w:r>
    </w:p>
    <w:p w:rsidR="004A390A" w:rsidRPr="00E42D6B" w:rsidRDefault="00E42D6B" w:rsidP="00E42D6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E42D6B">
        <w:rPr>
          <w:sz w:val="22"/>
          <w:szCs w:val="22"/>
        </w:rPr>
        <w:t>Answer and resolve all lab IT</w:t>
      </w:r>
      <w:r>
        <w:rPr>
          <w:sz w:val="22"/>
          <w:szCs w:val="22"/>
        </w:rPr>
        <w:t xml:space="preserve"> problems</w:t>
      </w:r>
    </w:p>
    <w:p w:rsidR="004A390A" w:rsidRPr="003A7CA6" w:rsidRDefault="00DF53B9">
      <w:pPr>
        <w:pStyle w:val="Subsection"/>
        <w:spacing w:before="100"/>
        <w:rPr>
          <w:b w:val="0"/>
          <w:sz w:val="22"/>
          <w:szCs w:val="22"/>
        </w:rPr>
      </w:pPr>
      <w:r w:rsidRPr="003A7CA6">
        <w:rPr>
          <w:b w:val="0"/>
          <w:sz w:val="22"/>
          <w:szCs w:val="22"/>
        </w:rPr>
        <w:t>Cashier</w:t>
      </w:r>
      <w:r w:rsidR="004B1D35" w:rsidRPr="003A7CA6">
        <w:rPr>
          <w:b w:val="0"/>
          <w:sz w:val="22"/>
          <w:szCs w:val="22"/>
        </w:rPr>
        <w:t> | </w:t>
      </w:r>
      <w:r w:rsidRPr="003A7CA6">
        <w:rPr>
          <w:b w:val="0"/>
          <w:sz w:val="22"/>
          <w:szCs w:val="22"/>
        </w:rPr>
        <w:t>CVs</w:t>
      </w:r>
      <w:r w:rsidR="004B1D35" w:rsidRPr="003A7CA6">
        <w:rPr>
          <w:b w:val="0"/>
          <w:sz w:val="22"/>
          <w:szCs w:val="22"/>
        </w:rPr>
        <w:t> | </w:t>
      </w:r>
      <w:r w:rsidRPr="003A7CA6">
        <w:rPr>
          <w:b w:val="0"/>
          <w:sz w:val="22"/>
          <w:szCs w:val="22"/>
        </w:rPr>
        <w:t>September</w:t>
      </w:r>
      <w:r w:rsidR="008B5AF1" w:rsidRPr="003A7CA6">
        <w:rPr>
          <w:b w:val="0"/>
          <w:sz w:val="22"/>
          <w:szCs w:val="22"/>
        </w:rPr>
        <w:t xml:space="preserve"> 2013-September 2014</w:t>
      </w:r>
    </w:p>
    <w:p w:rsidR="00432AAA" w:rsidRPr="00353E69" w:rsidRDefault="00432AAA" w:rsidP="00353E69">
      <w:pPr>
        <w:pStyle w:val="ListBullet"/>
        <w:numPr>
          <w:ilvl w:val="0"/>
          <w:numId w:val="9"/>
        </w:numPr>
        <w:rPr>
          <w:sz w:val="22"/>
          <w:szCs w:val="22"/>
          <w:lang w:val="en"/>
        </w:rPr>
      </w:pPr>
      <w:r w:rsidRPr="00353E69">
        <w:rPr>
          <w:sz w:val="22"/>
          <w:szCs w:val="22"/>
          <w:highlight w:val="white"/>
          <w:lang w:val="en"/>
        </w:rPr>
        <w:t>Hands-on experience in accepting payments from customers and give change and receipts</w:t>
      </w:r>
    </w:p>
    <w:p w:rsidR="00432AAA" w:rsidRPr="00353E69" w:rsidRDefault="00432AAA" w:rsidP="00353E69">
      <w:pPr>
        <w:pStyle w:val="ListBullet"/>
        <w:numPr>
          <w:ilvl w:val="0"/>
          <w:numId w:val="9"/>
        </w:numPr>
        <w:rPr>
          <w:sz w:val="22"/>
          <w:szCs w:val="22"/>
          <w:lang w:val="en"/>
        </w:rPr>
      </w:pPr>
      <w:r w:rsidRPr="00353E69">
        <w:rPr>
          <w:sz w:val="22"/>
          <w:szCs w:val="22"/>
          <w:highlight w:val="white"/>
          <w:lang w:val="en"/>
        </w:rPr>
        <w:t>Highly skilled in using scanners and cash registers</w:t>
      </w:r>
    </w:p>
    <w:p w:rsidR="004A390A" w:rsidRPr="00353E69" w:rsidRDefault="00432AAA" w:rsidP="00353E69">
      <w:pPr>
        <w:pStyle w:val="ListBullet"/>
        <w:numPr>
          <w:ilvl w:val="0"/>
          <w:numId w:val="9"/>
        </w:numPr>
        <w:rPr>
          <w:sz w:val="22"/>
          <w:szCs w:val="22"/>
        </w:rPr>
      </w:pPr>
      <w:r w:rsidRPr="00353E69">
        <w:rPr>
          <w:rFonts w:ascii="Arial" w:hAnsi="Arial" w:cs="Arial"/>
          <w:spacing w:val="-5"/>
          <w:sz w:val="22"/>
          <w:szCs w:val="22"/>
          <w:highlight w:val="white"/>
          <w:lang w:val="en"/>
        </w:rPr>
        <w:t>Knows how to of handle returns and exchanges of goods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03530F0A05834968AB0CAF20AC401464"/>
            </w:placeholder>
            <w15:repeatingSectionItem/>
          </w:sdtPr>
          <w:sdtEndPr/>
          <w:sdtContent>
            <w:p w:rsidR="00637BC9" w:rsidRPr="003A7CA6" w:rsidRDefault="00637BC9" w:rsidP="00637BC9">
              <w:pPr>
                <w:pStyle w:val="Subsection"/>
                <w:rPr>
                  <w:b w:val="0"/>
                  <w:sz w:val="22"/>
                  <w:szCs w:val="22"/>
                </w:rPr>
              </w:pPr>
              <w:r w:rsidRPr="003A7CA6">
                <w:rPr>
                  <w:b w:val="0"/>
                  <w:sz w:val="22"/>
                  <w:szCs w:val="22"/>
                </w:rPr>
                <w:t>Sales Associate</w:t>
              </w:r>
              <w:r w:rsidR="004B1D35" w:rsidRPr="003A7CA6">
                <w:rPr>
                  <w:b w:val="0"/>
                  <w:sz w:val="22"/>
                  <w:szCs w:val="22"/>
                </w:rPr>
                <w:t> | </w:t>
              </w:r>
              <w:r w:rsidRPr="003A7CA6">
                <w:rPr>
                  <w:b w:val="0"/>
                  <w:sz w:val="22"/>
                  <w:szCs w:val="22"/>
                </w:rPr>
                <w:t>Zumiez</w:t>
              </w:r>
              <w:r w:rsidR="004B1D35" w:rsidRPr="003A7CA6">
                <w:rPr>
                  <w:b w:val="0"/>
                  <w:sz w:val="22"/>
                  <w:szCs w:val="22"/>
                </w:rPr>
                <w:t> | </w:t>
              </w:r>
              <w:r w:rsidRPr="003A7CA6">
                <w:rPr>
                  <w:b w:val="0"/>
                  <w:sz w:val="22"/>
                  <w:szCs w:val="22"/>
                </w:rPr>
                <w:t>November 2013-june 2014</w:t>
              </w:r>
            </w:p>
            <w:p w:rsidR="00DE2CF6" w:rsidRPr="00353E69" w:rsidRDefault="00DE2CF6" w:rsidP="00353E69">
              <w:pPr>
                <w:pStyle w:val="ListParagraph"/>
                <w:widowControl w:val="0"/>
                <w:numPr>
                  <w:ilvl w:val="0"/>
                  <w:numId w:val="10"/>
                </w:numPr>
                <w:autoSpaceDE w:val="0"/>
                <w:autoSpaceDN w:val="0"/>
                <w:adjustRightInd w:val="0"/>
                <w:spacing w:after="0"/>
                <w:rPr>
                  <w:rFonts w:cs="Arial"/>
                  <w:sz w:val="22"/>
                  <w:szCs w:val="22"/>
                  <w:lang w:val="en"/>
                </w:rPr>
              </w:pPr>
              <w:r w:rsidRPr="00353E69">
                <w:rPr>
                  <w:rFonts w:cs="Arial"/>
                  <w:sz w:val="22"/>
                  <w:szCs w:val="22"/>
                  <w:lang w:val="en"/>
                </w:rPr>
                <w:t>Finding what best suits a customer’s needs</w:t>
              </w:r>
            </w:p>
            <w:p w:rsidR="00DF53B9" w:rsidRPr="00353E69" w:rsidRDefault="00DE2CF6" w:rsidP="00353E69">
              <w:pPr>
                <w:pStyle w:val="ListParagraph"/>
                <w:widowControl w:val="0"/>
                <w:numPr>
                  <w:ilvl w:val="0"/>
                  <w:numId w:val="10"/>
                </w:numPr>
                <w:autoSpaceDE w:val="0"/>
                <w:autoSpaceDN w:val="0"/>
                <w:adjustRightInd w:val="0"/>
                <w:spacing w:after="0"/>
                <w:rPr>
                  <w:rFonts w:cs="Arial"/>
                  <w:sz w:val="22"/>
                  <w:szCs w:val="22"/>
                  <w:lang w:val="en"/>
                </w:rPr>
              </w:pPr>
              <w:r w:rsidRPr="00353E69">
                <w:rPr>
                  <w:rFonts w:cs="Arial"/>
                  <w:sz w:val="22"/>
                  <w:szCs w:val="22"/>
                  <w:lang w:val="en"/>
                </w:rPr>
                <w:t>Folding and restocking clothes</w:t>
              </w:r>
            </w:p>
          </w:sdtContent>
        </w:sdt>
        <w:sdt>
          <w:sdtPr>
            <w:rPr>
              <w:b/>
              <w:bCs/>
              <w:caps/>
            </w:rPr>
            <w:id w:val="686094007"/>
            <w:placeholder>
              <w:docPart w:val="D0C95896A1DB43CAA27319BC47ED9A17"/>
            </w:placeholder>
            <w15:repeatingSectionItem/>
          </w:sdtPr>
          <w:sdtEndPr>
            <w:rPr>
              <w:b w:val="0"/>
              <w:bCs w:val="0"/>
              <w:caps w:val="0"/>
            </w:rPr>
          </w:sdtEndPr>
          <w:sdtContent>
            <w:bookmarkStart w:id="0" w:name="_GoBack" w:displacedByCustomXml="prev"/>
            <w:bookmarkEnd w:id="0" w:displacedByCustomXml="prev"/>
            <w:p w:rsidR="00F96284" w:rsidRPr="00602D48" w:rsidRDefault="004C37C5" w:rsidP="00602D48">
              <w:pPr>
                <w:pStyle w:val="ListParagraph"/>
                <w:numPr>
                  <w:ilvl w:val="0"/>
                  <w:numId w:val="10"/>
                </w:numPr>
                <w:rPr>
                  <w:sz w:val="22"/>
                  <w:szCs w:val="22"/>
                </w:rPr>
              </w:pPr>
              <w:r w:rsidRPr="00602D48">
                <w:rPr>
                  <w:sz w:val="22"/>
                  <w:szCs w:val="22"/>
                </w:rPr>
                <w:t>problems</w:t>
              </w:r>
            </w:p>
          </w:sdtContent>
        </w:sdt>
      </w:sdtContent>
    </w:sdt>
    <w:p w:rsidR="00DF53B9" w:rsidRDefault="00DF53B9" w:rsidP="00DF53B9">
      <w:pPr>
        <w:pStyle w:val="SectionHeading"/>
      </w:pPr>
      <w:r w:rsidRPr="00DF53B9">
        <w:t xml:space="preserve"> </w:t>
      </w:r>
      <w:r>
        <w:t>Skills &amp; Abilities</w:t>
      </w:r>
    </w:p>
    <w:p w:rsidR="00750F11" w:rsidRPr="00353E69" w:rsidRDefault="00750F11" w:rsidP="00353E69">
      <w:pPr>
        <w:pStyle w:val="ListBullet"/>
        <w:numPr>
          <w:ilvl w:val="0"/>
          <w:numId w:val="14"/>
        </w:numPr>
        <w:rPr>
          <w:sz w:val="22"/>
          <w:szCs w:val="22"/>
          <w:lang w:val="en"/>
        </w:rPr>
      </w:pPr>
      <w:r w:rsidRPr="00353E69">
        <w:rPr>
          <w:sz w:val="22"/>
          <w:szCs w:val="22"/>
          <w:lang w:val="en"/>
        </w:rPr>
        <w:t>Bilingual English and Creole</w:t>
      </w:r>
    </w:p>
    <w:p w:rsidR="00750F11" w:rsidRPr="00353E69" w:rsidRDefault="00750F11" w:rsidP="00353E69">
      <w:pPr>
        <w:pStyle w:val="ListBullet"/>
        <w:numPr>
          <w:ilvl w:val="0"/>
          <w:numId w:val="14"/>
        </w:numPr>
        <w:rPr>
          <w:sz w:val="22"/>
          <w:szCs w:val="22"/>
          <w:lang w:val="en"/>
        </w:rPr>
      </w:pPr>
      <w:r w:rsidRPr="00353E69">
        <w:rPr>
          <w:sz w:val="22"/>
          <w:szCs w:val="22"/>
          <w:lang w:val="en"/>
        </w:rPr>
        <w:t>Great customer service skills</w:t>
      </w:r>
    </w:p>
    <w:p w:rsidR="00DF53B9" w:rsidRPr="00353E69" w:rsidRDefault="00750F11" w:rsidP="00353E69">
      <w:pPr>
        <w:pStyle w:val="ListBullet"/>
        <w:numPr>
          <w:ilvl w:val="0"/>
          <w:numId w:val="14"/>
        </w:numPr>
        <w:rPr>
          <w:sz w:val="22"/>
          <w:szCs w:val="22"/>
        </w:rPr>
      </w:pPr>
      <w:r w:rsidRPr="00353E69">
        <w:rPr>
          <w:rFonts w:cs="Arial"/>
          <w:spacing w:val="-5"/>
          <w:sz w:val="22"/>
          <w:szCs w:val="22"/>
          <w:lang w:val="en"/>
        </w:rPr>
        <w:t>Fix computer problems and repair Apple products</w:t>
      </w:r>
    </w:p>
    <w:p w:rsidR="00750F11" w:rsidRDefault="00750F11" w:rsidP="00353E69">
      <w:pPr>
        <w:pStyle w:val="ListBullet"/>
        <w:numPr>
          <w:ilvl w:val="0"/>
          <w:numId w:val="14"/>
        </w:numPr>
        <w:rPr>
          <w:sz w:val="22"/>
          <w:szCs w:val="22"/>
          <w:lang w:val="en"/>
        </w:rPr>
      </w:pPr>
      <w:r w:rsidRPr="00353E69">
        <w:rPr>
          <w:sz w:val="22"/>
          <w:szCs w:val="22"/>
          <w:lang w:val="en"/>
        </w:rPr>
        <w:t>Always ready to learn a new skill to better myself</w:t>
      </w:r>
    </w:p>
    <w:p w:rsidR="004A390A" w:rsidRPr="00737A38" w:rsidRDefault="00863F33" w:rsidP="00737A38">
      <w:pPr>
        <w:pStyle w:val="ListBullet"/>
        <w:numPr>
          <w:ilvl w:val="0"/>
          <w:numId w:val="14"/>
        </w:num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Know basic Htm</w:t>
      </w:r>
      <w:r w:rsidR="006F199C">
        <w:rPr>
          <w:sz w:val="22"/>
          <w:szCs w:val="22"/>
          <w:lang w:val="en"/>
        </w:rPr>
        <w:t>l and Css</w:t>
      </w:r>
    </w:p>
    <w:sectPr w:rsidR="004A390A" w:rsidRPr="00737A38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878" w:rsidRDefault="00E51878">
      <w:pPr>
        <w:spacing w:after="0"/>
      </w:pPr>
      <w:r>
        <w:separator/>
      </w:r>
    </w:p>
  </w:endnote>
  <w:endnote w:type="continuationSeparator" w:id="0">
    <w:p w:rsidR="00E51878" w:rsidRDefault="00E51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90A" w:rsidRDefault="004B1D3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37A3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878" w:rsidRDefault="00E51878">
      <w:pPr>
        <w:spacing w:after="0"/>
      </w:pPr>
      <w:r>
        <w:separator/>
      </w:r>
    </w:p>
  </w:footnote>
  <w:footnote w:type="continuationSeparator" w:id="0">
    <w:p w:rsidR="00E51878" w:rsidRDefault="00E518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86CC188"/>
    <w:lvl w:ilvl="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CA445A2"/>
    <w:lvl w:ilvl="0">
      <w:numFmt w:val="bullet"/>
      <w:lvlText w:val="*"/>
      <w:lvlJc w:val="left"/>
    </w:lvl>
  </w:abstractNum>
  <w:abstractNum w:abstractNumId="2">
    <w:nsid w:val="01833B91"/>
    <w:multiLevelType w:val="hybridMultilevel"/>
    <w:tmpl w:val="E49CD78A"/>
    <w:lvl w:ilvl="0" w:tplc="486CC1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82448"/>
    <w:multiLevelType w:val="hybridMultilevel"/>
    <w:tmpl w:val="0940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C63B6"/>
    <w:multiLevelType w:val="hybridMultilevel"/>
    <w:tmpl w:val="00FE8166"/>
    <w:lvl w:ilvl="0" w:tplc="486CC1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75555"/>
    <w:multiLevelType w:val="hybridMultilevel"/>
    <w:tmpl w:val="C7FA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75677"/>
    <w:multiLevelType w:val="hybridMultilevel"/>
    <w:tmpl w:val="94168B74"/>
    <w:lvl w:ilvl="0" w:tplc="486CC1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37B34"/>
    <w:multiLevelType w:val="hybridMultilevel"/>
    <w:tmpl w:val="7FB60298"/>
    <w:lvl w:ilvl="0" w:tplc="1CA445A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267EB"/>
    <w:multiLevelType w:val="hybridMultilevel"/>
    <w:tmpl w:val="F164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878EB"/>
    <w:multiLevelType w:val="hybridMultilevel"/>
    <w:tmpl w:val="3EA8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2483D"/>
    <w:multiLevelType w:val="hybridMultilevel"/>
    <w:tmpl w:val="26EC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16A57"/>
    <w:multiLevelType w:val="hybridMultilevel"/>
    <w:tmpl w:val="D782436C"/>
    <w:lvl w:ilvl="0" w:tplc="98AA1DDC">
      <w:numFmt w:val="bullet"/>
      <w:lvlText w:val="•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33F7C"/>
    <w:multiLevelType w:val="hybridMultilevel"/>
    <w:tmpl w:val="856E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13765"/>
    <w:multiLevelType w:val="hybridMultilevel"/>
    <w:tmpl w:val="46A82238"/>
    <w:lvl w:ilvl="0" w:tplc="048AA018">
      <w:numFmt w:val="bullet"/>
      <w:lvlText w:val="•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A0F56"/>
    <w:multiLevelType w:val="hybridMultilevel"/>
    <w:tmpl w:val="0C8E1E02"/>
    <w:lvl w:ilvl="0" w:tplc="486CC1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57E12"/>
    <w:multiLevelType w:val="hybridMultilevel"/>
    <w:tmpl w:val="5B1C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7"/>
  </w:num>
  <w:num w:numId="7">
    <w:abstractNumId w:val="15"/>
  </w:num>
  <w:num w:numId="8">
    <w:abstractNumId w:val="10"/>
  </w:num>
  <w:num w:numId="9">
    <w:abstractNumId w:val="2"/>
  </w:num>
  <w:num w:numId="10">
    <w:abstractNumId w:val="14"/>
  </w:num>
  <w:num w:numId="11">
    <w:abstractNumId w:val="13"/>
  </w:num>
  <w:num w:numId="12">
    <w:abstractNumId w:val="4"/>
  </w:num>
  <w:num w:numId="13">
    <w:abstractNumId w:val="11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4A"/>
    <w:rsid w:val="00162643"/>
    <w:rsid w:val="002B64B8"/>
    <w:rsid w:val="00353E69"/>
    <w:rsid w:val="00372D2B"/>
    <w:rsid w:val="003A7CA6"/>
    <w:rsid w:val="00432AAA"/>
    <w:rsid w:val="004A390A"/>
    <w:rsid w:val="004B1D35"/>
    <w:rsid w:val="004C37C5"/>
    <w:rsid w:val="005B1A08"/>
    <w:rsid w:val="00602D48"/>
    <w:rsid w:val="00612D9A"/>
    <w:rsid w:val="00637BC9"/>
    <w:rsid w:val="00680155"/>
    <w:rsid w:val="00690231"/>
    <w:rsid w:val="006F199C"/>
    <w:rsid w:val="00737A38"/>
    <w:rsid w:val="00750F11"/>
    <w:rsid w:val="00792480"/>
    <w:rsid w:val="00863F33"/>
    <w:rsid w:val="008A60B2"/>
    <w:rsid w:val="008B19F5"/>
    <w:rsid w:val="008B5AF1"/>
    <w:rsid w:val="00923250"/>
    <w:rsid w:val="0099472A"/>
    <w:rsid w:val="00B174A0"/>
    <w:rsid w:val="00B2107B"/>
    <w:rsid w:val="00C21393"/>
    <w:rsid w:val="00C27622"/>
    <w:rsid w:val="00C46D70"/>
    <w:rsid w:val="00C66F4A"/>
    <w:rsid w:val="00C80164"/>
    <w:rsid w:val="00DE2CF6"/>
    <w:rsid w:val="00DF53B9"/>
    <w:rsid w:val="00E42D6B"/>
    <w:rsid w:val="00E51878"/>
    <w:rsid w:val="00E57D95"/>
    <w:rsid w:val="00EF677E"/>
    <w:rsid w:val="00F9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54AFB-8AEB-4115-91FA-CAB72AB1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ListParagraph">
    <w:name w:val="List Paragraph"/>
    <w:basedOn w:val="Normal"/>
    <w:uiPriority w:val="34"/>
    <w:unhideWhenUsed/>
    <w:qFormat/>
    <w:rsid w:val="00DE2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A08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08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6EE286C19C4C2DBEA580A24DB6E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EE6BD-F24F-4F7D-9886-D279756EA1D7}"/>
      </w:docPartPr>
      <w:docPartBody>
        <w:p w:rsidR="00602868" w:rsidRDefault="002F65C8">
          <w:pPr>
            <w:pStyle w:val="0F6EE286C19C4C2DBEA580A24DB6E29E"/>
          </w:pPr>
          <w:r>
            <w:t>[Your Name]</w:t>
          </w:r>
        </w:p>
      </w:docPartBody>
    </w:docPart>
    <w:docPart>
      <w:docPartPr>
        <w:name w:val="A9FE3420A770405B8E6D405D0E5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A5425-E3E0-4C97-B245-54586BCFDDA6}"/>
      </w:docPartPr>
      <w:docPartBody>
        <w:p w:rsidR="00602868" w:rsidRDefault="002F65C8">
          <w:pPr>
            <w:pStyle w:val="A9FE3420A770405B8E6D405D0E59D330"/>
          </w:pPr>
          <w:r>
            <w:t>[Address, City, ST  ZIP Code]</w:t>
          </w:r>
        </w:p>
      </w:docPartBody>
    </w:docPart>
    <w:docPart>
      <w:docPartPr>
        <w:name w:val="F5E0DFDA9E1846C0A750C4717D5AF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116E2-22B1-4D0F-84DA-43554B12B8C9}"/>
      </w:docPartPr>
      <w:docPartBody>
        <w:p w:rsidR="00602868" w:rsidRDefault="002F65C8">
          <w:pPr>
            <w:pStyle w:val="F5E0DFDA9E1846C0A750C4717D5AF3D8"/>
          </w:pPr>
          <w:r>
            <w:t>[Telephone]</w:t>
          </w:r>
        </w:p>
      </w:docPartBody>
    </w:docPart>
    <w:docPart>
      <w:docPartPr>
        <w:name w:val="71EDAC64BE014E93BF7D571091DF0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B4778-050A-4518-9FC0-AD22B6830966}"/>
      </w:docPartPr>
      <w:docPartBody>
        <w:p w:rsidR="00602868" w:rsidRDefault="002F65C8">
          <w:pPr>
            <w:pStyle w:val="71EDAC64BE014E93BF7D571091DF0F12"/>
          </w:pPr>
          <w:r>
            <w:t>[Email]</w:t>
          </w:r>
        </w:p>
      </w:docPartBody>
    </w:docPart>
    <w:docPart>
      <w:docPartPr>
        <w:name w:val="03530F0A05834968AB0CAF20AC401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54D8E-3A39-49DD-9233-C5FD406506C4}"/>
      </w:docPartPr>
      <w:docPartBody>
        <w:p w:rsidR="00602868" w:rsidRDefault="002F65C8">
          <w:pPr>
            <w:pStyle w:val="03530F0A05834968AB0CAF20AC40146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C95896A1DB43CAA27319BC47ED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07544-20F6-46E7-936C-E946618CEAAE}"/>
      </w:docPartPr>
      <w:docPartBody>
        <w:p w:rsidR="00602868" w:rsidRDefault="00BB392D" w:rsidP="00BB392D">
          <w:pPr>
            <w:pStyle w:val="D0C95896A1DB43CAA27319BC47ED9A1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2D"/>
    <w:rsid w:val="002F65C8"/>
    <w:rsid w:val="005841A4"/>
    <w:rsid w:val="00602868"/>
    <w:rsid w:val="00917C5E"/>
    <w:rsid w:val="009E518A"/>
    <w:rsid w:val="00BB392D"/>
    <w:rsid w:val="00CF26E8"/>
    <w:rsid w:val="00DF609F"/>
    <w:rsid w:val="00E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6EE286C19C4C2DBEA580A24DB6E29E">
    <w:name w:val="0F6EE286C19C4C2DBEA580A24DB6E29E"/>
  </w:style>
  <w:style w:type="paragraph" w:customStyle="1" w:styleId="A9FE3420A770405B8E6D405D0E59D330">
    <w:name w:val="A9FE3420A770405B8E6D405D0E59D330"/>
  </w:style>
  <w:style w:type="paragraph" w:customStyle="1" w:styleId="F5E0DFDA9E1846C0A750C4717D5AF3D8">
    <w:name w:val="F5E0DFDA9E1846C0A750C4717D5AF3D8"/>
  </w:style>
  <w:style w:type="paragraph" w:customStyle="1" w:styleId="71EDAC64BE014E93BF7D571091DF0F12">
    <w:name w:val="71EDAC64BE014E93BF7D571091DF0F12"/>
  </w:style>
  <w:style w:type="paragraph" w:customStyle="1" w:styleId="58938D572B394590BD37DBE4AB1DD237">
    <w:name w:val="58938D572B394590BD37DBE4AB1DD237"/>
  </w:style>
  <w:style w:type="paragraph" w:customStyle="1" w:styleId="39A680ECD5FE49F9A6340EF72677B78A">
    <w:name w:val="39A680ECD5FE49F9A6340EF72677B78A"/>
  </w:style>
  <w:style w:type="paragraph" w:customStyle="1" w:styleId="68DD84D2EC4246398665AE24BFC31902">
    <w:name w:val="68DD84D2EC4246398665AE24BFC31902"/>
  </w:style>
  <w:style w:type="paragraph" w:customStyle="1" w:styleId="18A300FAEE234E739EFCCCB52831A183">
    <w:name w:val="18A300FAEE234E739EFCCCB52831A183"/>
  </w:style>
  <w:style w:type="paragraph" w:customStyle="1" w:styleId="D136C5D20FE54F318279B5B0E5282F7D">
    <w:name w:val="D136C5D20FE54F318279B5B0E5282F7D"/>
  </w:style>
  <w:style w:type="character" w:styleId="PlaceholderText">
    <w:name w:val="Placeholder Text"/>
    <w:basedOn w:val="DefaultParagraphFont"/>
    <w:uiPriority w:val="99"/>
    <w:semiHidden/>
    <w:rsid w:val="00BB392D"/>
    <w:rPr>
      <w:color w:val="808080"/>
    </w:rPr>
  </w:style>
  <w:style w:type="paragraph" w:customStyle="1" w:styleId="03530F0A05834968AB0CAF20AC401464">
    <w:name w:val="03530F0A05834968AB0CAF20AC401464"/>
  </w:style>
  <w:style w:type="paragraph" w:customStyle="1" w:styleId="FC82202CFC984FDFBDF9AB9B1869F000">
    <w:name w:val="FC82202CFC984FDFBDF9AB9B1869F000"/>
  </w:style>
  <w:style w:type="paragraph" w:styleId="ListBullet">
    <w:name w:val="List Bullet"/>
    <w:basedOn w:val="Normal"/>
    <w:uiPriority w:val="99"/>
    <w:unhideWhenUsed/>
    <w:qFormat/>
    <w:rsid w:val="00BB392D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33F99808EFD4F82A35C3BE795636F8E">
    <w:name w:val="633F99808EFD4F82A35C3BE795636F8E"/>
  </w:style>
  <w:style w:type="paragraph" w:customStyle="1" w:styleId="6028570F425A4D5991E5FFD48A094477">
    <w:name w:val="6028570F425A4D5991E5FFD48A094477"/>
  </w:style>
  <w:style w:type="paragraph" w:customStyle="1" w:styleId="4BBEE4AC131844D99C2CC8AC56DA2A2D">
    <w:name w:val="4BBEE4AC131844D99C2CC8AC56DA2A2D"/>
  </w:style>
  <w:style w:type="paragraph" w:customStyle="1" w:styleId="26D3A9772F8F462A912762FF83350BF5">
    <w:name w:val="26D3A9772F8F462A912762FF83350BF5"/>
  </w:style>
  <w:style w:type="paragraph" w:customStyle="1" w:styleId="499D6386479E4E469AA024BBEA502BF5">
    <w:name w:val="499D6386479E4E469AA024BBEA502BF5"/>
  </w:style>
  <w:style w:type="paragraph" w:customStyle="1" w:styleId="9F27A854C2F34E2C909EDB58675187B1">
    <w:name w:val="9F27A854C2F34E2C909EDB58675187B1"/>
  </w:style>
  <w:style w:type="paragraph" w:customStyle="1" w:styleId="6C8431F23B104BD9B6A71661B42B4C28">
    <w:name w:val="6C8431F23B104BD9B6A71661B42B4C28"/>
  </w:style>
  <w:style w:type="paragraph" w:customStyle="1" w:styleId="5DD67EBA4B114567B8BA0C6AE8F79255">
    <w:name w:val="5DD67EBA4B114567B8BA0C6AE8F79255"/>
    <w:rsid w:val="00BB392D"/>
  </w:style>
  <w:style w:type="paragraph" w:customStyle="1" w:styleId="E4B31DA3881F444B8411D65D8EB92F1F">
    <w:name w:val="E4B31DA3881F444B8411D65D8EB92F1F"/>
    <w:rsid w:val="00BB392D"/>
  </w:style>
  <w:style w:type="paragraph" w:customStyle="1" w:styleId="26359461CABB4F09919F1EB4131C9BF2">
    <w:name w:val="26359461CABB4F09919F1EB4131C9BF2"/>
    <w:rsid w:val="00BB392D"/>
  </w:style>
  <w:style w:type="paragraph" w:customStyle="1" w:styleId="95DFA6DB71724BF2ADA271561CCBF97F">
    <w:name w:val="95DFA6DB71724BF2ADA271561CCBF97F"/>
    <w:rsid w:val="00BB392D"/>
  </w:style>
  <w:style w:type="paragraph" w:customStyle="1" w:styleId="D0C95896A1DB43CAA27319BC47ED9A17">
    <w:name w:val="D0C95896A1DB43CAA27319BC47ED9A17"/>
    <w:rsid w:val="00BB39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73 Livingston pl, Bridgeport, CT</CompanyAddress>
  <CompanyPhone>203-428-7937</CompanyPhone>
  <CompanyFax/>
  <CompanyEmail>erickendy18@gmail.com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Erickendy Jean Pierre</dc:creator>
  <cp:keywords/>
  <cp:lastModifiedBy>Erick Jean</cp:lastModifiedBy>
  <cp:revision>7</cp:revision>
  <cp:lastPrinted>2015-03-12T20:41:00Z</cp:lastPrinted>
  <dcterms:created xsi:type="dcterms:W3CDTF">2015-03-12T14:20:00Z</dcterms:created>
  <dcterms:modified xsi:type="dcterms:W3CDTF">2015-04-21T14:02:00Z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